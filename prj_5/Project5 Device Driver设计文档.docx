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5B0DF" w14:textId="368CA580"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 w:rsidR="008D2DB9">
        <w:rPr>
          <w:rFonts w:hint="eastAsia"/>
        </w:rPr>
        <w:t xml:space="preserve"> </w:t>
      </w:r>
      <w:r w:rsidR="00DF2EA9">
        <w:rPr>
          <w:rFonts w:hint="eastAsia"/>
        </w:rPr>
        <w:t>5</w:t>
      </w:r>
      <w:r>
        <w:rPr>
          <w:rFonts w:hint="eastAsia"/>
        </w:rPr>
        <w:t xml:space="preserve"> </w:t>
      </w:r>
      <w:r w:rsidR="00DF2EA9">
        <w:rPr>
          <w:rFonts w:hint="eastAsia"/>
        </w:rPr>
        <w:t>Device Driver</w:t>
      </w:r>
      <w:r>
        <w:rPr>
          <w:rFonts w:hint="eastAsia"/>
        </w:rPr>
        <w:t>设计文档</w:t>
      </w:r>
    </w:p>
    <w:p w14:paraId="165F0640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567F714F" w14:textId="6D27B9EB" w:rsidR="00534B37" w:rsidRDefault="00910D68">
      <w:pPr>
        <w:pStyle w:val="aa"/>
      </w:pPr>
      <w:r>
        <w:fldChar w:fldCharType="begin"/>
      </w:r>
      <w:r w:rsidR="006F0480">
        <w:instrText xml:space="preserve"> </w:instrText>
      </w:r>
      <w:r w:rsidR="006F0480">
        <w:rPr>
          <w:rFonts w:hint="eastAsia"/>
        </w:rPr>
        <w:instrText>MACROBUTTON  AcceptAllChangesInDoc [</w:instrText>
      </w:r>
      <w:r w:rsidR="006F0480">
        <w:rPr>
          <w:rFonts w:hint="eastAsia"/>
        </w:rPr>
        <w:instrText>姓名</w:instrText>
      </w:r>
      <w:r w:rsidR="006F0480">
        <w:rPr>
          <w:rFonts w:hint="eastAsia"/>
        </w:rPr>
        <w:instrText>]</w:instrText>
      </w:r>
      <w:r w:rsidR="006F0480">
        <w:instrText xml:space="preserve"> </w:instrText>
      </w:r>
      <w:r>
        <w:fldChar w:fldCharType="end"/>
      </w:r>
      <w:r w:rsidR="006E76DB">
        <w:rPr>
          <w:rFonts w:hint="eastAsia"/>
        </w:rPr>
        <w:t>蔡洛姗</w:t>
      </w:r>
    </w:p>
    <w:p w14:paraId="722AB60B" w14:textId="40FD9F93" w:rsidR="00534B37" w:rsidRDefault="00910D68">
      <w:pPr>
        <w:pStyle w:val="a6"/>
      </w:pPr>
      <w:r>
        <w:fldChar w:fldCharType="begin"/>
      </w:r>
      <w:r w:rsidR="006F0480">
        <w:instrText xml:space="preserve"> </w:instrText>
      </w:r>
      <w:r w:rsidR="006F0480">
        <w:rPr>
          <w:rFonts w:hint="eastAsia"/>
        </w:rPr>
        <w:instrText>MACROBUTTON  AcceptAllChangesInDoc [</w:instrText>
      </w:r>
      <w:r w:rsidR="006F0480">
        <w:rPr>
          <w:rFonts w:hint="eastAsia"/>
        </w:rPr>
        <w:instrText>日期</w:instrText>
      </w:r>
      <w:r w:rsidR="006F0480">
        <w:rPr>
          <w:rFonts w:hint="eastAsia"/>
        </w:rPr>
        <w:instrText>]</w:instrText>
      </w:r>
      <w:r w:rsidR="006F0480">
        <w:instrText xml:space="preserve"> </w:instrText>
      </w:r>
      <w:r>
        <w:fldChar w:fldCharType="end"/>
      </w:r>
      <w:r w:rsidR="006E76DB">
        <w:rPr>
          <w:rFonts w:hint="eastAsia"/>
        </w:rPr>
        <w:t>2021/1/4</w:t>
      </w:r>
    </w:p>
    <w:p w14:paraId="6B96B5BC" w14:textId="46E9FA57" w:rsidR="00534B37" w:rsidRDefault="00EA3C91">
      <w:pPr>
        <w:pStyle w:val="1"/>
      </w:pPr>
      <w:r>
        <w:rPr>
          <w:rFonts w:hint="eastAsia"/>
        </w:rPr>
        <w:t>网卡驱动</w:t>
      </w:r>
    </w:p>
    <w:p w14:paraId="3377251E" w14:textId="477CA177" w:rsidR="00D10BDB" w:rsidRDefault="00D10BDB" w:rsidP="008D2DB9">
      <w:r w:rsidRPr="006E76DB">
        <w:rPr>
          <w:rFonts w:hint="eastAsia"/>
        </w:rPr>
        <w:t>（</w:t>
      </w:r>
      <w:r w:rsidR="00B52E80" w:rsidRPr="006E76DB">
        <w:rPr>
          <w:rFonts w:hint="eastAsia"/>
        </w:rPr>
        <w:t>1</w:t>
      </w:r>
      <w:r w:rsidR="00CD1905" w:rsidRPr="006E76DB">
        <w:rPr>
          <w:rFonts w:hint="eastAsia"/>
        </w:rPr>
        <w:t>）</w:t>
      </w:r>
      <w:r w:rsidR="00CD1905" w:rsidRPr="006E76DB">
        <w:rPr>
          <w:rFonts w:hint="eastAsia"/>
        </w:rPr>
        <w:t>S-Core</w:t>
      </w:r>
      <w:r w:rsidR="00CD1905" w:rsidRPr="006E76DB">
        <w:rPr>
          <w:rFonts w:hint="eastAsia"/>
        </w:rPr>
        <w:t>实</w:t>
      </w:r>
      <w:r w:rsidR="00EA3C91" w:rsidRPr="006E76DB">
        <w:rPr>
          <w:rFonts w:hint="eastAsia"/>
        </w:rPr>
        <w:t>现时，你初始化了几个接收描述符（</w:t>
      </w:r>
      <w:r w:rsidR="00EA3C91" w:rsidRPr="006E76DB">
        <w:rPr>
          <w:rFonts w:hint="eastAsia"/>
        </w:rPr>
        <w:t>RDES</w:t>
      </w:r>
      <w:r w:rsidR="00EA3C91" w:rsidRPr="006E76DB">
        <w:rPr>
          <w:rFonts w:hint="eastAsia"/>
        </w:rPr>
        <w:t>），每个接收描述符中设置了哪几个域的值，所设置的域的各自含义是什么？</w:t>
      </w:r>
      <w:r w:rsidR="00EA3C91" w:rsidRPr="006E76DB">
        <w:t xml:space="preserve"> </w:t>
      </w:r>
    </w:p>
    <w:p w14:paraId="134B27E0" w14:textId="10A08CF1" w:rsidR="006E76DB" w:rsidRPr="006E76DB" w:rsidRDefault="0036677E" w:rsidP="008D2DB9">
      <w:pPr>
        <w:rPr>
          <w:rFonts w:hint="eastAsia"/>
        </w:rPr>
      </w:pPr>
      <w:r>
        <w:rPr>
          <w:rFonts w:hint="eastAsia"/>
        </w:rPr>
        <w:t>描述符统一设置在</w:t>
      </w:r>
      <w:r>
        <w:rPr>
          <w:rFonts w:hint="eastAsia"/>
        </w:rPr>
        <w:t>b</w:t>
      </w:r>
      <w:r>
        <w:t>d_space</w:t>
      </w:r>
      <w:r>
        <w:rPr>
          <w:rFonts w:hint="eastAsia"/>
        </w:rPr>
        <w:t>全局变量中，其中前</w:t>
      </w:r>
      <w:r>
        <w:rPr>
          <w:rFonts w:hint="eastAsia"/>
        </w:rPr>
        <w:t>32</w:t>
      </w:r>
      <w:r>
        <w:rPr>
          <w:rFonts w:hint="eastAsia"/>
        </w:rPr>
        <w:t>个用于接收，后</w:t>
      </w:r>
      <w:r>
        <w:rPr>
          <w:rFonts w:hint="eastAsia"/>
        </w:rPr>
        <w:t>32</w:t>
      </w:r>
      <w:r>
        <w:rPr>
          <w:rFonts w:hint="eastAsia"/>
        </w:rPr>
        <w:t>个用于发送。每个描述符分为两个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，对应位根据讲义的描述符位说明表来设置。</w:t>
      </w:r>
    </w:p>
    <w:p w14:paraId="7ECF4449" w14:textId="7A4BB44B" w:rsidR="00D47D86" w:rsidRDefault="00BA7844" w:rsidP="00D47D86">
      <w:r w:rsidRPr="006E76DB">
        <w:rPr>
          <w:rFonts w:hint="eastAsia"/>
        </w:rPr>
        <w:t>（</w:t>
      </w:r>
      <w:r w:rsidR="00F305C4" w:rsidRPr="006E76DB">
        <w:rPr>
          <w:rFonts w:hint="eastAsia"/>
        </w:rPr>
        <w:t>2</w:t>
      </w:r>
      <w:r w:rsidRPr="006E76DB">
        <w:rPr>
          <w:rFonts w:hint="eastAsia"/>
        </w:rPr>
        <w:t>）</w:t>
      </w:r>
      <w:r w:rsidR="00CD1905" w:rsidRPr="006E76DB">
        <w:rPr>
          <w:rFonts w:hint="eastAsia"/>
        </w:rPr>
        <w:t>在</w:t>
      </w:r>
      <w:r w:rsidR="00CD1905" w:rsidRPr="006E76DB">
        <w:rPr>
          <w:rFonts w:hint="eastAsia"/>
        </w:rPr>
        <w:t>A-Core</w:t>
      </w:r>
      <w:r w:rsidR="00CD1905" w:rsidRPr="006E76DB">
        <w:rPr>
          <w:rFonts w:hint="eastAsia"/>
        </w:rPr>
        <w:t>实现时</w:t>
      </w:r>
      <w:r w:rsidR="00E17865" w:rsidRPr="006E76DB">
        <w:rPr>
          <w:rFonts w:hint="eastAsia"/>
        </w:rPr>
        <w:t>，你在哪个函数中判断接收到的数据包数量已经足够了？另外，</w:t>
      </w:r>
      <w:r w:rsidR="00722277" w:rsidRPr="006E76DB">
        <w:rPr>
          <w:rFonts w:hint="eastAsia"/>
        </w:rPr>
        <w:t>你的设计中，每接收到几个网络包时会产生一次中断？</w:t>
      </w:r>
      <w:r w:rsidR="00E17865" w:rsidRPr="006E76DB">
        <w:rPr>
          <w:rFonts w:hint="eastAsia"/>
        </w:rPr>
        <w:t>为什么这么设计？</w:t>
      </w:r>
    </w:p>
    <w:p w14:paraId="45508AAC" w14:textId="755ED462" w:rsidR="0036677E" w:rsidRPr="006E76DB" w:rsidRDefault="0036677E" w:rsidP="00D47D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andle_irq</w:t>
      </w:r>
      <w:r>
        <w:rPr>
          <w:rFonts w:hint="eastAsia"/>
        </w:rPr>
        <w:t>中通过扫描描述符的</w:t>
      </w:r>
      <w:r>
        <w:t>ownership</w:t>
      </w:r>
      <w:r>
        <w:rPr>
          <w:rFonts w:hint="eastAsia"/>
        </w:rPr>
        <w:t>位判断是否收到了足够多的包。中断信号会在收到不确定数量的包的时候到来，这个由网卡决定。</w:t>
      </w:r>
    </w:p>
    <w:p w14:paraId="7CD7AD69" w14:textId="10EB111E" w:rsidR="00D10BDB" w:rsidRDefault="00D47D86" w:rsidP="00D47D86">
      <w:r w:rsidRPr="006E76DB">
        <w:rPr>
          <w:rFonts w:hint="eastAsia"/>
        </w:rPr>
        <w:t>（</w:t>
      </w:r>
      <w:r w:rsidR="00E17865" w:rsidRPr="006E76DB">
        <w:rPr>
          <w:rFonts w:hint="eastAsia"/>
        </w:rPr>
        <w:t>3</w:t>
      </w:r>
      <w:r w:rsidRPr="006E76DB">
        <w:rPr>
          <w:rFonts w:hint="eastAsia"/>
        </w:rPr>
        <w:t>）</w:t>
      </w:r>
      <w:r w:rsidR="00A24FB2" w:rsidRPr="006E76DB">
        <w:rPr>
          <w:rFonts w:hint="eastAsia"/>
        </w:rPr>
        <w:t>DMA</w:t>
      </w:r>
      <w:r w:rsidR="00722277" w:rsidRPr="006E76DB">
        <w:rPr>
          <w:rFonts w:hint="eastAsia"/>
        </w:rPr>
        <w:t>接收和发送描述符</w:t>
      </w:r>
      <w:r w:rsidR="00A24FB2" w:rsidRPr="006E76DB">
        <w:rPr>
          <w:rFonts w:hint="eastAsia"/>
        </w:rPr>
        <w:t>采用环形链表和链型链表都是可以的，你认为使用环形链表和使用链型链表有什么区别</w:t>
      </w:r>
      <w:r w:rsidRPr="006E76DB">
        <w:rPr>
          <w:rFonts w:hint="eastAsia"/>
        </w:rPr>
        <w:t>？</w:t>
      </w:r>
    </w:p>
    <w:p w14:paraId="0C06243D" w14:textId="4CEFE5E1" w:rsidR="007848D0" w:rsidRPr="007848D0" w:rsidRDefault="00DA7945" w:rsidP="00DA7945">
      <w:r>
        <w:rPr>
          <w:rFonts w:hint="eastAsia"/>
        </w:rPr>
        <w:t>环形链表可以支持重复使用描述符，扩展性更强。</w:t>
      </w:r>
    </w:p>
    <w:p w14:paraId="7584264F" w14:textId="77777777" w:rsidR="007A7AF5" w:rsidRDefault="007A7AF5" w:rsidP="007A7AF5"/>
    <w:p w14:paraId="69BE9E28" w14:textId="7769DBCD" w:rsidR="00BE566E" w:rsidRPr="000B7443" w:rsidRDefault="00CD1905" w:rsidP="00BE566E">
      <w:pPr>
        <w:pStyle w:val="1"/>
      </w:pPr>
      <w:r>
        <w:rPr>
          <w:rFonts w:hint="eastAsia"/>
        </w:rPr>
        <w:t>C-Core</w:t>
      </w:r>
      <w:r w:rsidR="00BE566E">
        <w:rPr>
          <w:rFonts w:hint="eastAsia"/>
        </w:rPr>
        <w:t>设计</w:t>
      </w:r>
    </w:p>
    <w:p w14:paraId="12A394A7" w14:textId="77777777" w:rsidR="000B7443" w:rsidRPr="000B7443" w:rsidRDefault="000B7443" w:rsidP="000B7443">
      <w:pPr>
        <w:pStyle w:val="1"/>
      </w:pPr>
      <w:r>
        <w:rPr>
          <w:rFonts w:hint="eastAsia"/>
        </w:rPr>
        <w:t>关键函数功能</w:t>
      </w:r>
    </w:p>
    <w:p w14:paraId="06F3EE08" w14:textId="591B72D5" w:rsid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b/>
          <w:bCs/>
          <w:color w:val="445588"/>
          <w:kern w:val="0"/>
          <w:szCs w:val="21"/>
        </w:rPr>
      </w:pPr>
      <w:r>
        <w:rPr>
          <w:rFonts w:ascii="Consolas" w:hAnsi="Consolas" w:cs="宋体" w:hint="eastAsia"/>
          <w:b/>
          <w:bCs/>
          <w:color w:val="445588"/>
          <w:kern w:val="0"/>
          <w:szCs w:val="21"/>
        </w:rPr>
        <w:t>//</w:t>
      </w:r>
      <w:r>
        <w:rPr>
          <w:rFonts w:ascii="Consolas" w:hAnsi="Consolas" w:cs="宋体" w:hint="eastAsia"/>
          <w:b/>
          <w:bCs/>
          <w:color w:val="445588"/>
          <w:kern w:val="0"/>
          <w:szCs w:val="21"/>
        </w:rPr>
        <w:t>系统调用</w:t>
      </w:r>
    </w:p>
    <w:p w14:paraId="3F0C1A47" w14:textId="7545845E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long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630015">
        <w:rPr>
          <w:rFonts w:ascii="Consolas" w:hAnsi="Consolas" w:cs="宋体"/>
          <w:b/>
          <w:bCs/>
          <w:color w:val="990000"/>
          <w:kern w:val="0"/>
          <w:szCs w:val="21"/>
        </w:rPr>
        <w:t>do_net_recv</w:t>
      </w:r>
      <w:r w:rsidRPr="00630015">
        <w:rPr>
          <w:rFonts w:ascii="Consolas" w:hAnsi="Consolas" w:cs="宋体"/>
          <w:color w:val="333333"/>
          <w:kern w:val="0"/>
          <w:szCs w:val="21"/>
        </w:rPr>
        <w:t>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uintptr_t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addr,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size_t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length,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int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num_packet,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size_t</w:t>
      </w:r>
      <w:r w:rsidRPr="00630015">
        <w:rPr>
          <w:rFonts w:ascii="Consolas" w:hAnsi="Consolas" w:cs="宋体"/>
          <w:color w:val="333333"/>
          <w:kern w:val="0"/>
          <w:szCs w:val="21"/>
        </w:rPr>
        <w:t>* frLength)</w:t>
      </w:r>
    </w:p>
    <w:p w14:paraId="442A7451" w14:textId="5FA42220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>{</w:t>
      </w:r>
    </w:p>
    <w:p w14:paraId="2BBD2C8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long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status;</w:t>
      </w:r>
    </w:p>
    <w:p w14:paraId="13612BF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int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now_packet = </w:t>
      </w:r>
      <w:r w:rsidRPr="00630015">
        <w:rPr>
          <w:rFonts w:ascii="Consolas" w:hAnsi="Consolas" w:cs="宋体"/>
          <w:color w:val="009999"/>
          <w:kern w:val="0"/>
          <w:szCs w:val="21"/>
        </w:rPr>
        <w:t>0</w:t>
      </w:r>
      <w:r w:rsidRPr="00630015">
        <w:rPr>
          <w:rFonts w:ascii="Consolas" w:hAnsi="Consolas" w:cs="宋体"/>
          <w:color w:val="333333"/>
          <w:kern w:val="0"/>
          <w:szCs w:val="21"/>
        </w:rPr>
        <w:t>;</w:t>
      </w:r>
    </w:p>
    <w:p w14:paraId="11E0EADE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*user_addr = 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*)addr;</w:t>
      </w:r>
    </w:p>
    <w:p w14:paraId="7C9F0057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while</w:t>
      </w:r>
      <w:r w:rsidRPr="00630015">
        <w:rPr>
          <w:rFonts w:ascii="Consolas" w:hAnsi="Consolas" w:cs="宋体"/>
          <w:color w:val="333333"/>
          <w:kern w:val="0"/>
          <w:szCs w:val="21"/>
        </w:rPr>
        <w:t>(now_packet&lt;num_packet){</w:t>
      </w:r>
    </w:p>
    <w:p w14:paraId="7ADD048F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if</w:t>
      </w:r>
      <w:r w:rsidRPr="00630015">
        <w:rPr>
          <w:rFonts w:ascii="Consolas" w:hAnsi="Consolas" w:cs="宋体"/>
          <w:color w:val="333333"/>
          <w:kern w:val="0"/>
          <w:szCs w:val="21"/>
        </w:rPr>
        <w:t>((num_packet-now_packet)&lt;=TURN_NUM){</w:t>
      </w:r>
    </w:p>
    <w:p w14:paraId="0C04E50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status = EmacPsRecv(&amp;EmacPsInstance, (EthernetFrame *)rx_buffers, (num_packet-now_packet));  </w:t>
      </w:r>
    </w:p>
    <w:p w14:paraId="32D1FF00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if</w:t>
      </w:r>
      <w:r w:rsidRPr="00630015">
        <w:rPr>
          <w:rFonts w:ascii="Consolas" w:hAnsi="Consolas" w:cs="宋体"/>
          <w:color w:val="333333"/>
          <w:kern w:val="0"/>
          <w:szCs w:val="21"/>
        </w:rPr>
        <w:t>(net_poll_mode==</w:t>
      </w:r>
      <w:r w:rsidRPr="00630015">
        <w:rPr>
          <w:rFonts w:ascii="Consolas" w:hAnsi="Consolas" w:cs="宋体"/>
          <w:color w:val="009999"/>
          <w:kern w:val="0"/>
          <w:szCs w:val="21"/>
        </w:rPr>
        <w:t>1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){                </w:t>
      </w:r>
      <w:r w:rsidRPr="00630015">
        <w:rPr>
          <w:rFonts w:ascii="Consolas" w:hAnsi="Consolas" w:cs="宋体"/>
          <w:color w:val="888888"/>
          <w:kern w:val="0"/>
          <w:szCs w:val="21"/>
        </w:rPr>
        <w:t>//task3:interrupt</w:t>
      </w:r>
    </w:p>
    <w:p w14:paraId="3D308036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cpu_id;</w:t>
      </w:r>
    </w:p>
    <w:p w14:paraId="08B36FF6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cpu_id = get_current_cpu_id();</w:t>
      </w:r>
    </w:p>
    <w:p w14:paraId="66DAE9C3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do_block(&amp;current_running[cpu_id]-&gt;list, &amp;recv_queue);</w:t>
      </w:r>
    </w:p>
    <w:p w14:paraId="7746BCEC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}</w:t>
      </w:r>
    </w:p>
    <w:p w14:paraId="6FCA96D4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status = EmacPsWaitRecv(&amp;EmacPsInstance, (num_packet-now_packet), rx_len); </w:t>
      </w:r>
    </w:p>
    <w:p w14:paraId="4A092ED6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lastRenderedPageBreak/>
        <w:t xml:space="preserve">        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for</w:t>
      </w:r>
      <w:r w:rsidRPr="00630015">
        <w:rPr>
          <w:rFonts w:ascii="Consolas" w:hAnsi="Consolas" w:cs="宋体"/>
          <w:color w:val="333333"/>
          <w:kern w:val="0"/>
          <w:szCs w:val="21"/>
        </w:rPr>
        <w:t>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int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i=</w:t>
      </w:r>
      <w:r w:rsidRPr="00630015">
        <w:rPr>
          <w:rFonts w:ascii="Consolas" w:hAnsi="Consolas" w:cs="宋体"/>
          <w:color w:val="009999"/>
          <w:kern w:val="0"/>
          <w:szCs w:val="21"/>
        </w:rPr>
        <w:t>0</w:t>
      </w:r>
      <w:r w:rsidRPr="00630015">
        <w:rPr>
          <w:rFonts w:ascii="Consolas" w:hAnsi="Consolas" w:cs="宋体"/>
          <w:color w:val="333333"/>
          <w:kern w:val="0"/>
          <w:szCs w:val="21"/>
        </w:rPr>
        <w:t>; i &lt; (num_packet-now_packet); i++){</w:t>
      </w:r>
    </w:p>
    <w:p w14:paraId="5D56B044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kmemcpy((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*)user_addr, 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*)&amp;rx_buffers[i], rx_len[i]);</w:t>
      </w:r>
    </w:p>
    <w:p w14:paraId="61B50973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user_addr += rx_len[i];</w:t>
      </w:r>
    </w:p>
    <w:p w14:paraId="79387E6E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frLength[i+now_packet] = rx_len[i];</w:t>
      </w:r>
    </w:p>
    <w:p w14:paraId="07573342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}</w:t>
      </w:r>
    </w:p>
    <w:p w14:paraId="375610A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}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else</w:t>
      </w:r>
      <w:r w:rsidRPr="00630015">
        <w:rPr>
          <w:rFonts w:ascii="Consolas" w:hAnsi="Consolas" w:cs="宋体"/>
          <w:color w:val="333333"/>
          <w:kern w:val="0"/>
          <w:szCs w:val="21"/>
        </w:rPr>
        <w:t>{</w:t>
      </w:r>
    </w:p>
    <w:p w14:paraId="7BCA319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</w:t>
      </w:r>
      <w:r w:rsidRPr="00630015">
        <w:rPr>
          <w:rFonts w:ascii="Consolas" w:hAnsi="Consolas" w:cs="宋体"/>
          <w:color w:val="888888"/>
          <w:kern w:val="0"/>
          <w:szCs w:val="21"/>
        </w:rPr>
        <w:t xml:space="preserve">// set RX descripter and enable mac  </w:t>
      </w:r>
    </w:p>
    <w:p w14:paraId="16DDFE13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status = EmacPsRecv(&amp;EmacPsInstance, (EthernetFrame *)rx_buffers, TURN_NUM);  </w:t>
      </w:r>
    </w:p>
    <w:p w14:paraId="5D68CEA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</w:t>
      </w:r>
      <w:r w:rsidRPr="00630015">
        <w:rPr>
          <w:rFonts w:ascii="Consolas" w:hAnsi="Consolas" w:cs="宋体"/>
          <w:color w:val="888888"/>
          <w:kern w:val="0"/>
          <w:szCs w:val="21"/>
        </w:rPr>
        <w:t>// wait until you receive enough packets(`num_packet`).</w:t>
      </w:r>
    </w:p>
    <w:p w14:paraId="18CBEB6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if</w:t>
      </w:r>
      <w:r w:rsidRPr="00630015">
        <w:rPr>
          <w:rFonts w:ascii="Consolas" w:hAnsi="Consolas" w:cs="宋体"/>
          <w:color w:val="333333"/>
          <w:kern w:val="0"/>
          <w:szCs w:val="21"/>
        </w:rPr>
        <w:t>(net_poll_mode==</w:t>
      </w:r>
      <w:r w:rsidRPr="00630015">
        <w:rPr>
          <w:rFonts w:ascii="Consolas" w:hAnsi="Consolas" w:cs="宋体"/>
          <w:color w:val="009999"/>
          <w:kern w:val="0"/>
          <w:szCs w:val="21"/>
        </w:rPr>
        <w:t>1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){                </w:t>
      </w:r>
      <w:r w:rsidRPr="00630015">
        <w:rPr>
          <w:rFonts w:ascii="Consolas" w:hAnsi="Consolas" w:cs="宋体"/>
          <w:color w:val="888888"/>
          <w:kern w:val="0"/>
          <w:szCs w:val="21"/>
        </w:rPr>
        <w:t>//task3:interrupt</w:t>
      </w:r>
    </w:p>
    <w:p w14:paraId="6211A980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cpu_id;</w:t>
      </w:r>
    </w:p>
    <w:p w14:paraId="5AA0755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cpu_id = get_current_cpu_id();</w:t>
      </w:r>
    </w:p>
    <w:p w14:paraId="58C30670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do_block(&amp;current_running[cpu_id]-&gt;list, &amp;recv_queue);</w:t>
      </w:r>
    </w:p>
    <w:p w14:paraId="4CDAE37C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}</w:t>
      </w:r>
    </w:p>
    <w:p w14:paraId="0455DC00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status = EmacPsWaitRecv(&amp;EmacPsInstance, TURN_NUM, rx_len); </w:t>
      </w:r>
    </w:p>
    <w:p w14:paraId="6CE59835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F0D098A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</w:t>
      </w:r>
      <w:r w:rsidRPr="00630015">
        <w:rPr>
          <w:rFonts w:ascii="Consolas" w:hAnsi="Consolas" w:cs="宋体"/>
          <w:color w:val="888888"/>
          <w:kern w:val="0"/>
          <w:szCs w:val="21"/>
        </w:rPr>
        <w:t>// copy the buffer_data and length_array into user_space</w:t>
      </w:r>
    </w:p>
    <w:p w14:paraId="7233B657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for</w:t>
      </w:r>
      <w:r w:rsidRPr="00630015">
        <w:rPr>
          <w:rFonts w:ascii="Consolas" w:hAnsi="Consolas" w:cs="宋体"/>
          <w:color w:val="333333"/>
          <w:kern w:val="0"/>
          <w:szCs w:val="21"/>
        </w:rPr>
        <w:t>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int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i=</w:t>
      </w:r>
      <w:r w:rsidRPr="00630015">
        <w:rPr>
          <w:rFonts w:ascii="Consolas" w:hAnsi="Consolas" w:cs="宋体"/>
          <w:color w:val="009999"/>
          <w:kern w:val="0"/>
          <w:szCs w:val="21"/>
        </w:rPr>
        <w:t>0</w:t>
      </w:r>
      <w:r w:rsidRPr="00630015">
        <w:rPr>
          <w:rFonts w:ascii="Consolas" w:hAnsi="Consolas" w:cs="宋体"/>
          <w:color w:val="333333"/>
          <w:kern w:val="0"/>
          <w:szCs w:val="21"/>
        </w:rPr>
        <w:t>; i &lt; TURN_NUM; i++){</w:t>
      </w:r>
    </w:p>
    <w:p w14:paraId="44E7252F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kmemcpy((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*)user_addr, 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*)&amp;rx_buffers[i], rx_len[i]);</w:t>
      </w:r>
    </w:p>
    <w:p w14:paraId="728A6665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user_addr += rx_len[i];</w:t>
      </w:r>
    </w:p>
    <w:p w14:paraId="4287273A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    frLength[i+now_packet] = rx_len[i];</w:t>
      </w:r>
    </w:p>
    <w:p w14:paraId="55F8C3B2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    }</w:t>
      </w:r>
    </w:p>
    <w:p w14:paraId="43786585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}</w:t>
      </w:r>
    </w:p>
    <w:p w14:paraId="7CDB81B2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now_packet += TURN_NUM;</w:t>
      </w:r>
    </w:p>
    <w:p w14:paraId="0C0B7677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}</w:t>
      </w:r>
    </w:p>
    <w:p w14:paraId="2ECC5CD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return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status;</w:t>
      </w:r>
    </w:p>
    <w:p w14:paraId="7111907E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>}</w:t>
      </w:r>
    </w:p>
    <w:p w14:paraId="49E1386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03E4A72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888888"/>
          <w:kern w:val="0"/>
          <w:szCs w:val="21"/>
        </w:rPr>
        <w:t>// send all packet (every call do_net_send() sends one packet)</w:t>
      </w:r>
    </w:p>
    <w:p w14:paraId="50BACEA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void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630015">
        <w:rPr>
          <w:rFonts w:ascii="Consolas" w:hAnsi="Consolas" w:cs="宋体"/>
          <w:b/>
          <w:bCs/>
          <w:color w:val="990000"/>
          <w:kern w:val="0"/>
          <w:szCs w:val="21"/>
        </w:rPr>
        <w:t>do_net_send</w:t>
      </w:r>
      <w:r w:rsidRPr="00630015">
        <w:rPr>
          <w:rFonts w:ascii="Consolas" w:hAnsi="Consolas" w:cs="宋体"/>
          <w:color w:val="333333"/>
          <w:kern w:val="0"/>
          <w:szCs w:val="21"/>
        </w:rPr>
        <w:t>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uintptr_t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addr,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size_t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length)</w:t>
      </w:r>
    </w:p>
    <w:p w14:paraId="2995E0D0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>{</w:t>
      </w:r>
    </w:p>
    <w:p w14:paraId="2BACD9ED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kmemcpy((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*)tx_buffer, 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uint8_t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*)addr,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sizeof</w:t>
      </w:r>
      <w:r w:rsidRPr="00630015">
        <w:rPr>
          <w:rFonts w:ascii="Consolas" w:hAnsi="Consolas" w:cs="宋体"/>
          <w:color w:val="333333"/>
          <w:kern w:val="0"/>
          <w:szCs w:val="21"/>
        </w:rPr>
        <w:t>(EthernetFrame));</w:t>
      </w:r>
    </w:p>
    <w:p w14:paraId="21312467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color w:val="888888"/>
          <w:kern w:val="0"/>
          <w:szCs w:val="21"/>
        </w:rPr>
        <w:t>// set TX descripter and enable mac</w:t>
      </w:r>
    </w:p>
    <w:p w14:paraId="754E4BF2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long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status; </w:t>
      </w:r>
    </w:p>
    <w:p w14:paraId="57C47C86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status = EmacPsSend(&amp;EmacPsInstance, (EthernetFrame *)tx_buffer, length); </w:t>
      </w:r>
    </w:p>
    <w:p w14:paraId="27E9F307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51D1EE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color w:val="888888"/>
          <w:kern w:val="0"/>
          <w:szCs w:val="21"/>
        </w:rPr>
        <w:t>// wait until dma finish sending a packet.</w:t>
      </w:r>
    </w:p>
    <w:p w14:paraId="5938133B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if</w:t>
      </w:r>
      <w:r w:rsidRPr="00630015">
        <w:rPr>
          <w:rFonts w:ascii="Consolas" w:hAnsi="Consolas" w:cs="宋体"/>
          <w:color w:val="333333"/>
          <w:kern w:val="0"/>
          <w:szCs w:val="21"/>
        </w:rPr>
        <w:t>(net_poll_mode==</w:t>
      </w:r>
      <w:r w:rsidRPr="00630015">
        <w:rPr>
          <w:rFonts w:ascii="Consolas" w:hAnsi="Consolas" w:cs="宋体"/>
          <w:color w:val="009999"/>
          <w:kern w:val="0"/>
          <w:szCs w:val="21"/>
        </w:rPr>
        <w:t>1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){        </w:t>
      </w:r>
      <w:r w:rsidRPr="00630015">
        <w:rPr>
          <w:rFonts w:ascii="Consolas" w:hAnsi="Consolas" w:cs="宋体"/>
          <w:color w:val="888888"/>
          <w:kern w:val="0"/>
          <w:szCs w:val="21"/>
        </w:rPr>
        <w:t>//task3:interrupt</w:t>
      </w:r>
    </w:p>
    <w:p w14:paraId="5746B3EC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cpu_id;</w:t>
      </w:r>
    </w:p>
    <w:p w14:paraId="4E71376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cpu_id = get_current_cpu_id();</w:t>
      </w:r>
    </w:p>
    <w:p w14:paraId="68666B7D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lastRenderedPageBreak/>
        <w:t xml:space="preserve">        do_block(&amp;current_running[cpu_id]-&gt;list, &amp;send_queue);</w:t>
      </w:r>
    </w:p>
    <w:p w14:paraId="3C367FCA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}</w:t>
      </w:r>
    </w:p>
    <w:p w14:paraId="11D13902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status = EmacPsWaitSend(&amp;EmacPsInstance); </w:t>
      </w:r>
    </w:p>
    <w:p w14:paraId="2284C64A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color w:val="888888"/>
          <w:kern w:val="0"/>
          <w:szCs w:val="21"/>
        </w:rPr>
        <w:t>// maybe you need to call drivers' send function multiple times ?</w:t>
      </w:r>
    </w:p>
    <w:p w14:paraId="5AB7C013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>}</w:t>
      </w:r>
    </w:p>
    <w:p w14:paraId="565085C6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A28D3D8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void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630015">
        <w:rPr>
          <w:rFonts w:ascii="Consolas" w:hAnsi="Consolas" w:cs="宋体"/>
          <w:b/>
          <w:bCs/>
          <w:color w:val="990000"/>
          <w:kern w:val="0"/>
          <w:szCs w:val="21"/>
        </w:rPr>
        <w:t>do_net_irq_mode</w:t>
      </w:r>
      <w:r w:rsidRPr="00630015">
        <w:rPr>
          <w:rFonts w:ascii="Consolas" w:hAnsi="Consolas" w:cs="宋体"/>
          <w:color w:val="333333"/>
          <w:kern w:val="0"/>
          <w:szCs w:val="21"/>
        </w:rPr>
        <w:t>(</w:t>
      </w:r>
      <w:r w:rsidRPr="00630015">
        <w:rPr>
          <w:rFonts w:ascii="Consolas" w:hAnsi="Consolas" w:cs="宋体"/>
          <w:b/>
          <w:bCs/>
          <w:color w:val="445588"/>
          <w:kern w:val="0"/>
          <w:szCs w:val="21"/>
        </w:rPr>
        <w:t>int</w:t>
      </w:r>
      <w:r w:rsidRPr="00630015">
        <w:rPr>
          <w:rFonts w:ascii="Consolas" w:hAnsi="Consolas" w:cs="宋体"/>
          <w:color w:val="333333"/>
          <w:kern w:val="0"/>
          <w:szCs w:val="21"/>
        </w:rPr>
        <w:t xml:space="preserve"> mode)</w:t>
      </w:r>
    </w:p>
    <w:p w14:paraId="10821D8B" w14:textId="3815FD9A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>{</w:t>
      </w:r>
    </w:p>
    <w:p w14:paraId="6AB41923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630015">
        <w:rPr>
          <w:rFonts w:ascii="Consolas" w:hAnsi="Consolas" w:cs="宋体"/>
          <w:b/>
          <w:bCs/>
          <w:color w:val="000000"/>
          <w:kern w:val="0"/>
          <w:szCs w:val="21"/>
        </w:rPr>
        <w:t>if</w:t>
      </w:r>
      <w:r w:rsidRPr="00630015">
        <w:rPr>
          <w:rFonts w:ascii="Consolas" w:hAnsi="Consolas" w:cs="宋体"/>
          <w:color w:val="333333"/>
          <w:kern w:val="0"/>
          <w:szCs w:val="21"/>
        </w:rPr>
        <w:t>(mode==</w:t>
      </w:r>
      <w:r w:rsidRPr="00630015">
        <w:rPr>
          <w:rFonts w:ascii="Consolas" w:hAnsi="Consolas" w:cs="宋体"/>
          <w:color w:val="009999"/>
          <w:kern w:val="0"/>
          <w:szCs w:val="21"/>
        </w:rPr>
        <w:t>1</w:t>
      </w:r>
      <w:r w:rsidRPr="00630015">
        <w:rPr>
          <w:rFonts w:ascii="Consolas" w:hAnsi="Consolas" w:cs="宋体"/>
          <w:color w:val="333333"/>
          <w:kern w:val="0"/>
          <w:szCs w:val="21"/>
        </w:rPr>
        <w:t>){</w:t>
      </w:r>
    </w:p>
    <w:p w14:paraId="1A354409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    XEmacPs_WriteReg(EmacPsInstance.Config.BaseAddress,XEMACPS_IER_OFFSET,XEMACPS_IXR_ALL_MASK);</w:t>
      </w:r>
    </w:p>
    <w:p w14:paraId="087FCB77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}</w:t>
      </w:r>
    </w:p>
    <w:p w14:paraId="29AD3E91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 xml:space="preserve">    net_poll_mode = mode;</w:t>
      </w:r>
    </w:p>
    <w:p w14:paraId="76460C33" w14:textId="77777777" w:rsidR="00630015" w:rsidRPr="00630015" w:rsidRDefault="00630015" w:rsidP="006300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630015">
        <w:rPr>
          <w:rFonts w:ascii="Consolas" w:hAnsi="Consolas" w:cs="宋体"/>
          <w:color w:val="333333"/>
          <w:kern w:val="0"/>
          <w:szCs w:val="21"/>
        </w:rPr>
        <w:t>}</w:t>
      </w:r>
    </w:p>
    <w:p w14:paraId="6588F26E" w14:textId="77777777" w:rsidR="0024200B" w:rsidRPr="00630015" w:rsidRDefault="0024200B">
      <w:pPr>
        <w:rPr>
          <w:sz w:val="18"/>
          <w:szCs w:val="16"/>
        </w:rPr>
      </w:pPr>
    </w:p>
    <w:p w14:paraId="59929DF2" w14:textId="7D6707E0" w:rsidR="00630015" w:rsidRDefault="00630015" w:rsidP="00630015">
      <w:pPr>
        <w:pStyle w:val="HTML"/>
        <w:spacing w:line="300" w:lineRule="atLeast"/>
        <w:rPr>
          <w:rStyle w:val="kt"/>
          <w:rFonts w:ascii="Consolas" w:hAnsi="Consolas"/>
          <w:b/>
          <w:bCs/>
          <w:color w:val="445588"/>
          <w:sz w:val="21"/>
          <w:szCs w:val="21"/>
        </w:rPr>
      </w:pPr>
      <w:r>
        <w:rPr>
          <w:rStyle w:val="kt"/>
          <w:rFonts w:ascii="Consolas" w:hAnsi="Consolas" w:hint="eastAsia"/>
          <w:b/>
          <w:bCs/>
          <w:color w:val="445588"/>
          <w:sz w:val="21"/>
          <w:szCs w:val="21"/>
        </w:rPr>
        <w:t>//</w:t>
      </w:r>
      <w:r>
        <w:rPr>
          <w:rStyle w:val="kt"/>
          <w:rFonts w:ascii="Consolas" w:hAnsi="Consolas" w:hint="eastAsia"/>
          <w:b/>
          <w:bCs/>
          <w:color w:val="445588"/>
          <w:sz w:val="21"/>
          <w:szCs w:val="21"/>
        </w:rPr>
        <w:t>中断处理</w:t>
      </w:r>
    </w:p>
    <w:p w14:paraId="02E9A958" w14:textId="6005CCE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Style w:val="kt"/>
          <w:rFonts w:ascii="Consolas" w:hAnsi="Consolas"/>
          <w:b/>
          <w:bCs/>
          <w:color w:val="445588"/>
          <w:sz w:val="21"/>
          <w:szCs w:val="21"/>
        </w:rPr>
        <w:t>void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f"/>
          <w:rFonts w:ascii="Consolas" w:hAnsi="Consolas"/>
          <w:b/>
          <w:bCs/>
          <w:color w:val="990000"/>
          <w:sz w:val="21"/>
          <w:szCs w:val="21"/>
        </w:rPr>
        <w:t>handle_irq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regs_context_t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regs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irq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</w:t>
      </w:r>
    </w:p>
    <w:p w14:paraId="5912449F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Style w:val="p"/>
          <w:rFonts w:ascii="Consolas" w:hAnsi="Consolas"/>
          <w:color w:val="333333"/>
          <w:sz w:val="21"/>
          <w:szCs w:val="21"/>
        </w:rPr>
        <w:t>{</w:t>
      </w:r>
    </w:p>
    <w:p w14:paraId="2CDF75AF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 xml:space="preserve">// TODO: </w:t>
      </w:r>
    </w:p>
    <w:p w14:paraId="13B296F7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 handle external irq from network device</w:t>
      </w:r>
    </w:p>
    <w:p w14:paraId="455633C8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kt"/>
          <w:rFonts w:ascii="Consolas" w:hAnsi="Consolas"/>
          <w:b/>
          <w:bCs/>
          <w:color w:val="445588"/>
          <w:sz w:val="21"/>
          <w:szCs w:val="21"/>
        </w:rPr>
        <w:t>uint32_t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ISR_reg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170D6663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ISR_reg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XEmacPs_ReadReg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EmacPsInstance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Config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BaseAddress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XEMACPS_ISR_OFFSET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781D9890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ISR_reg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&amp;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XEMACPS_IXR_FRAMERX_MASK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){</w:t>
      </w:r>
      <w:r w:rsidRPr="00630015">
        <w:rPr>
          <w:rFonts w:ascii="Consolas" w:hAnsi="Consolas"/>
          <w:color w:val="333333"/>
          <w:sz w:val="21"/>
          <w:szCs w:val="21"/>
        </w:rPr>
        <w:t xml:space="preserve">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//complete getting a packet</w:t>
      </w:r>
    </w:p>
    <w:p w14:paraId="2272B9C9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kt"/>
          <w:rFonts w:ascii="Consolas" w:hAnsi="Consolas"/>
          <w:b/>
          <w:bCs/>
          <w:color w:val="445588"/>
          <w:sz w:val="21"/>
          <w:szCs w:val="21"/>
        </w:rPr>
        <w:t>int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recieved_num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0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264E1609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k"/>
          <w:rFonts w:ascii="Consolas" w:hAnsi="Consolas"/>
          <w:b/>
          <w:bCs/>
          <w:color w:val="000000"/>
          <w:sz w:val="21"/>
          <w:szCs w:val="21"/>
        </w:rPr>
        <w:t>while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bd_space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[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recieved_num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]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%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2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){</w:t>
      </w:r>
    </w:p>
    <w:p w14:paraId="1CB00BB9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recieved_num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++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28BE7161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2D10606B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bd_space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[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recieved_num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-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1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]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%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4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==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3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){</w:t>
      </w:r>
      <w:r w:rsidRPr="00630015">
        <w:rPr>
          <w:rFonts w:ascii="Consolas" w:hAnsi="Consolas"/>
          <w:color w:val="333333"/>
          <w:sz w:val="21"/>
          <w:szCs w:val="21"/>
        </w:rPr>
        <w:t xml:space="preserve">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//reieve enough packet</w:t>
      </w:r>
    </w:p>
    <w:p w14:paraId="684FBBF7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630015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!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list_empty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&amp;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recv_queue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))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{</w:t>
      </w:r>
    </w:p>
    <w:p w14:paraId="55EADD6D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do_unblock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recv_queue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prev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2E3D919D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0B0806E9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4DFDC813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//set XEMACPS_ISR_OFFSET for complete recieve</w:t>
      </w:r>
    </w:p>
    <w:p w14:paraId="1BF159EB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XEmacPs_WriteReg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EmacPsInstance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Config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BaseAddress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XEMACPS_ISR_OFFSET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ISR_reg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</w:p>
    <w:p w14:paraId="15135E1F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//set RXSR for complete recieve</w:t>
      </w:r>
    </w:p>
    <w:p w14:paraId="230E8542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XEmacPs_WriteReg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EmacPsInstance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Config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BaseAddress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XEMACPS_RXSR_OFFSET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XEMACPS_RXSR_FRAMERX_MASK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7F1AFF14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 NOTE: remember to flush dcache</w:t>
      </w:r>
    </w:p>
    <w:p w14:paraId="49B894C1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Xil_DCacheFlushRange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0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64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492F9EEF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 let PLIC know that handle_irq has been finished</w:t>
      </w:r>
    </w:p>
    <w:p w14:paraId="42F1031A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lastRenderedPageBreak/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plic_irq_eoi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irq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3310D2D7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27754624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ISR_reg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&amp;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XEMACPS_IXR_TXCOMPL_MASK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){</w:t>
      </w:r>
      <w:r w:rsidRPr="00630015">
        <w:rPr>
          <w:rFonts w:ascii="Consolas" w:hAnsi="Consolas"/>
          <w:color w:val="333333"/>
          <w:sz w:val="21"/>
          <w:szCs w:val="21"/>
        </w:rPr>
        <w:t xml:space="preserve">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//complete sending a packet</w:t>
      </w:r>
    </w:p>
    <w:p w14:paraId="5910AA38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!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list_empty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&amp;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send_queue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))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{</w:t>
      </w:r>
    </w:p>
    <w:p w14:paraId="6F5F09B2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do_unblock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send_queue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prev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2C03EC53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2D8DECF7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//set XEMACPS_ISR_OFFSET for complete recieve/send</w:t>
      </w:r>
    </w:p>
    <w:p w14:paraId="38C89E24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XEmacPs_WriteReg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EmacPsInstance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Config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BaseAddress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XEMACPS_ISR_OFFSET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ISR_reg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  <w:r w:rsidRPr="00630015">
        <w:rPr>
          <w:rFonts w:ascii="Consolas" w:hAnsi="Consolas"/>
          <w:color w:val="333333"/>
          <w:sz w:val="21"/>
          <w:szCs w:val="21"/>
        </w:rPr>
        <w:t xml:space="preserve">  </w:t>
      </w:r>
    </w:p>
    <w:p w14:paraId="03679FD3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//set TXSR for complete recieve</w:t>
      </w:r>
    </w:p>
    <w:p w14:paraId="396B25D6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kt"/>
          <w:rFonts w:ascii="Consolas" w:hAnsi="Consolas"/>
          <w:b/>
          <w:bCs/>
          <w:color w:val="445588"/>
          <w:sz w:val="21"/>
          <w:szCs w:val="21"/>
        </w:rPr>
        <w:t>uint32_t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TXSR_reg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5E9767D2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TXSR_reg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XEmacPs_ReadReg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EmacPsInstance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Config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BaseAddress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XEMACPS_TXSR_OFFSET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7176BE66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XEmacPs_WriteReg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EmacPsInstance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Config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.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BaseAddress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XEMACPS_TXSR_OFFSET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TXSR_reg</w:t>
      </w:r>
      <w:r w:rsidRPr="00630015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XEMACPS_TXSR_TXCOMPL_MASK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  <w:r w:rsidRPr="00630015">
        <w:rPr>
          <w:rFonts w:ascii="Consolas" w:hAnsi="Consolas"/>
          <w:color w:val="333333"/>
          <w:sz w:val="21"/>
          <w:szCs w:val="21"/>
        </w:rPr>
        <w:t xml:space="preserve">  </w:t>
      </w:r>
    </w:p>
    <w:p w14:paraId="73734A75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 NOTE: remember to flush dcache</w:t>
      </w:r>
    </w:p>
    <w:p w14:paraId="28FC7100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Xil_DCacheFlushRange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0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630015">
        <w:rPr>
          <w:rFonts w:ascii="Consolas" w:hAnsi="Consolas"/>
          <w:color w:val="333333"/>
          <w:sz w:val="21"/>
          <w:szCs w:val="21"/>
        </w:rPr>
        <w:t xml:space="preserve"> </w:t>
      </w:r>
      <w:r w:rsidRPr="00630015">
        <w:rPr>
          <w:rStyle w:val="mi"/>
          <w:rFonts w:ascii="Consolas" w:hAnsi="Consolas"/>
          <w:color w:val="009999"/>
          <w:sz w:val="21"/>
          <w:szCs w:val="21"/>
        </w:rPr>
        <w:t>64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7787E8A2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c1"/>
          <w:rFonts w:ascii="Consolas" w:hAnsi="Consolas"/>
          <w:color w:val="888888"/>
          <w:sz w:val="21"/>
          <w:szCs w:val="21"/>
        </w:rPr>
        <w:t>// let PLIC know that handle_irq has been finished</w:t>
      </w:r>
    </w:p>
    <w:p w14:paraId="33F494AD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    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plic_irq_eoi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630015">
        <w:rPr>
          <w:rStyle w:val="n"/>
          <w:rFonts w:ascii="Consolas" w:hAnsi="Consolas"/>
          <w:color w:val="333333"/>
          <w:sz w:val="21"/>
          <w:szCs w:val="21"/>
        </w:rPr>
        <w:t>irq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48F87435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7E8EFA67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Fonts w:ascii="Consolas" w:hAnsi="Consolas"/>
          <w:color w:val="333333"/>
          <w:sz w:val="21"/>
          <w:szCs w:val="21"/>
        </w:rPr>
        <w:t xml:space="preserve">    </w:t>
      </w:r>
    </w:p>
    <w:p w14:paraId="4E2949DD" w14:textId="77777777" w:rsidR="00630015" w:rsidRPr="00630015" w:rsidRDefault="00630015" w:rsidP="00630015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630015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0A44698F" w14:textId="4F9B2D99" w:rsidR="00630015" w:rsidRDefault="00630015" w:rsidP="0049683C">
      <w:pPr>
        <w:pStyle w:val="af0"/>
        <w:ind w:left="0" w:firstLine="0"/>
        <w:rPr>
          <w:rFonts w:hint="eastAsia"/>
        </w:rPr>
      </w:pPr>
    </w:p>
    <w:sectPr w:rsidR="00630015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67B9A" w14:textId="77777777" w:rsidR="008E2D45" w:rsidRDefault="008E2D45">
      <w:r>
        <w:separator/>
      </w:r>
    </w:p>
  </w:endnote>
  <w:endnote w:type="continuationSeparator" w:id="0">
    <w:p w14:paraId="13F9439B" w14:textId="77777777" w:rsidR="008E2D45" w:rsidRDefault="008E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A500F" w14:textId="77777777" w:rsidR="006E76DB" w:rsidRDefault="006E76DB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71BE0A7D" w14:textId="77777777" w:rsidR="006E76DB" w:rsidRDefault="006E76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898FD" w14:textId="77777777" w:rsidR="006E76DB" w:rsidRDefault="006E76DB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3A1F694" w14:textId="77777777" w:rsidR="006E76DB" w:rsidRDefault="006E76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42227" w14:textId="77777777" w:rsidR="008E2D45" w:rsidRDefault="008E2D45">
      <w:r>
        <w:separator/>
      </w:r>
    </w:p>
  </w:footnote>
  <w:footnote w:type="continuationSeparator" w:id="0">
    <w:p w14:paraId="20659AA5" w14:textId="77777777" w:rsidR="008E2D45" w:rsidRDefault="008E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E7C6" w14:textId="395E739B" w:rsidR="006E76DB" w:rsidRDefault="006E76DB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2018 - 2019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1EFA" w14:textId="6A6BA098" w:rsidR="006E76DB" w:rsidRDefault="006E76DB">
    <w:pPr>
      <w:pStyle w:val="a9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630015">
      <w:fldChar w:fldCharType="separate"/>
    </w:r>
    <w:r w:rsidR="00630015">
      <w:rPr>
        <w:rFonts w:hint="eastAsia"/>
        <w:noProof/>
      </w:rPr>
      <w:t>Project 5 Device Driver</w:t>
    </w:r>
    <w:r w:rsidR="00630015">
      <w:rPr>
        <w:rFonts w:hint="eastAsia"/>
        <w:noProof/>
      </w:rPr>
      <w:t>设计文档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56C2A" w14:textId="7649C523" w:rsidR="006E76DB" w:rsidRDefault="006E76DB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2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8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46B84C82"/>
    <w:multiLevelType w:val="hybridMultilevel"/>
    <w:tmpl w:val="2D742A84"/>
    <w:lvl w:ilvl="0" w:tplc="F0C2F0F2">
      <w:start w:val="1"/>
      <w:numFmt w:val="decimal"/>
      <w:lvlText w:val="（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0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1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3"/>
  </w:num>
  <w:num w:numId="4">
    <w:abstractNumId w:val="32"/>
  </w:num>
  <w:num w:numId="5">
    <w:abstractNumId w:val="10"/>
  </w:num>
  <w:num w:numId="6">
    <w:abstractNumId w:val="9"/>
  </w:num>
  <w:num w:numId="7">
    <w:abstractNumId w:val="23"/>
  </w:num>
  <w:num w:numId="8">
    <w:abstractNumId w:val="8"/>
  </w:num>
  <w:num w:numId="9">
    <w:abstractNumId w:val="14"/>
  </w:num>
  <w:num w:numId="10">
    <w:abstractNumId w:val="21"/>
  </w:num>
  <w:num w:numId="11">
    <w:abstractNumId w:val="27"/>
  </w:num>
  <w:num w:numId="12">
    <w:abstractNumId w:val="29"/>
  </w:num>
  <w:num w:numId="13">
    <w:abstractNumId w:val="12"/>
  </w:num>
  <w:num w:numId="14">
    <w:abstractNumId w:val="5"/>
  </w:num>
  <w:num w:numId="15">
    <w:abstractNumId w:val="26"/>
  </w:num>
  <w:num w:numId="16">
    <w:abstractNumId w:val="18"/>
  </w:num>
  <w:num w:numId="17">
    <w:abstractNumId w:val="25"/>
  </w:num>
  <w:num w:numId="18">
    <w:abstractNumId w:val="7"/>
  </w:num>
  <w:num w:numId="19">
    <w:abstractNumId w:val="13"/>
  </w:num>
  <w:num w:numId="20">
    <w:abstractNumId w:val="2"/>
  </w:num>
  <w:num w:numId="21">
    <w:abstractNumId w:val="22"/>
  </w:num>
  <w:num w:numId="22">
    <w:abstractNumId w:val="31"/>
  </w:num>
  <w:num w:numId="23">
    <w:abstractNumId w:val="0"/>
  </w:num>
  <w:num w:numId="24">
    <w:abstractNumId w:val="4"/>
  </w:num>
  <w:num w:numId="25">
    <w:abstractNumId w:val="16"/>
  </w:num>
  <w:num w:numId="26">
    <w:abstractNumId w:val="6"/>
  </w:num>
  <w:num w:numId="27">
    <w:abstractNumId w:val="15"/>
  </w:num>
  <w:num w:numId="28">
    <w:abstractNumId w:val="20"/>
  </w:num>
  <w:num w:numId="29">
    <w:abstractNumId w:val="11"/>
  </w:num>
  <w:num w:numId="30">
    <w:abstractNumId w:val="30"/>
  </w:num>
  <w:num w:numId="31">
    <w:abstractNumId w:val="17"/>
  </w:num>
  <w:num w:numId="32">
    <w:abstractNumId w:val="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7AF7"/>
    <w:rsid w:val="0004069A"/>
    <w:rsid w:val="000632E0"/>
    <w:rsid w:val="000B67F3"/>
    <w:rsid w:val="000B7443"/>
    <w:rsid w:val="000D0B0D"/>
    <w:rsid w:val="000D7EE1"/>
    <w:rsid w:val="001019B6"/>
    <w:rsid w:val="00130992"/>
    <w:rsid w:val="001621BF"/>
    <w:rsid w:val="00167387"/>
    <w:rsid w:val="0017077B"/>
    <w:rsid w:val="00180E49"/>
    <w:rsid w:val="001957E1"/>
    <w:rsid w:val="001A61E9"/>
    <w:rsid w:val="00241517"/>
    <w:rsid w:val="0024200B"/>
    <w:rsid w:val="00274CBB"/>
    <w:rsid w:val="002C74DB"/>
    <w:rsid w:val="00316002"/>
    <w:rsid w:val="0036677E"/>
    <w:rsid w:val="00372825"/>
    <w:rsid w:val="00375F81"/>
    <w:rsid w:val="003D2A19"/>
    <w:rsid w:val="003E59E2"/>
    <w:rsid w:val="0049683C"/>
    <w:rsid w:val="004D03EE"/>
    <w:rsid w:val="005125C5"/>
    <w:rsid w:val="00534B37"/>
    <w:rsid w:val="0054258E"/>
    <w:rsid w:val="00586257"/>
    <w:rsid w:val="005C4481"/>
    <w:rsid w:val="005F308D"/>
    <w:rsid w:val="00630015"/>
    <w:rsid w:val="00635EEC"/>
    <w:rsid w:val="006C55B5"/>
    <w:rsid w:val="006E76DB"/>
    <w:rsid w:val="006F0480"/>
    <w:rsid w:val="00722277"/>
    <w:rsid w:val="007478D2"/>
    <w:rsid w:val="007848D0"/>
    <w:rsid w:val="007A7AF5"/>
    <w:rsid w:val="007D55F4"/>
    <w:rsid w:val="00881411"/>
    <w:rsid w:val="008A0509"/>
    <w:rsid w:val="008D2DB9"/>
    <w:rsid w:val="008E2D45"/>
    <w:rsid w:val="009023FE"/>
    <w:rsid w:val="00910D68"/>
    <w:rsid w:val="009872C4"/>
    <w:rsid w:val="009F43B3"/>
    <w:rsid w:val="009F72C1"/>
    <w:rsid w:val="00A23B68"/>
    <w:rsid w:val="00A24FB2"/>
    <w:rsid w:val="00A27194"/>
    <w:rsid w:val="00A640A9"/>
    <w:rsid w:val="00AA2D97"/>
    <w:rsid w:val="00AC29BD"/>
    <w:rsid w:val="00AE137F"/>
    <w:rsid w:val="00B52E80"/>
    <w:rsid w:val="00B5334D"/>
    <w:rsid w:val="00B831E1"/>
    <w:rsid w:val="00BA7844"/>
    <w:rsid w:val="00BD5696"/>
    <w:rsid w:val="00BE566E"/>
    <w:rsid w:val="00BF43ED"/>
    <w:rsid w:val="00C751B0"/>
    <w:rsid w:val="00CB1FF6"/>
    <w:rsid w:val="00CC6008"/>
    <w:rsid w:val="00CD1905"/>
    <w:rsid w:val="00CF4E98"/>
    <w:rsid w:val="00D10BDB"/>
    <w:rsid w:val="00D117F2"/>
    <w:rsid w:val="00D47D86"/>
    <w:rsid w:val="00D6562F"/>
    <w:rsid w:val="00D7736C"/>
    <w:rsid w:val="00DA7945"/>
    <w:rsid w:val="00DB390A"/>
    <w:rsid w:val="00DC264C"/>
    <w:rsid w:val="00DF2EA9"/>
    <w:rsid w:val="00E17865"/>
    <w:rsid w:val="00E27874"/>
    <w:rsid w:val="00EA3C91"/>
    <w:rsid w:val="00EB5D7B"/>
    <w:rsid w:val="00EC5730"/>
    <w:rsid w:val="00EF0EB3"/>
    <w:rsid w:val="00F3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F3D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4D03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0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30015"/>
    <w:rPr>
      <w:rFonts w:ascii="宋体" w:hAnsi="宋体" w:cs="宋体"/>
      <w:sz w:val="24"/>
      <w:szCs w:val="24"/>
    </w:rPr>
  </w:style>
  <w:style w:type="character" w:customStyle="1" w:styleId="kt">
    <w:name w:val="kt"/>
    <w:basedOn w:val="a1"/>
    <w:rsid w:val="00630015"/>
  </w:style>
  <w:style w:type="character" w:customStyle="1" w:styleId="nf">
    <w:name w:val="nf"/>
    <w:basedOn w:val="a1"/>
    <w:rsid w:val="00630015"/>
  </w:style>
  <w:style w:type="character" w:customStyle="1" w:styleId="p">
    <w:name w:val="p"/>
    <w:basedOn w:val="a1"/>
    <w:rsid w:val="00630015"/>
  </w:style>
  <w:style w:type="character" w:customStyle="1" w:styleId="n">
    <w:name w:val="n"/>
    <w:basedOn w:val="a1"/>
    <w:rsid w:val="00630015"/>
  </w:style>
  <w:style w:type="character" w:customStyle="1" w:styleId="o">
    <w:name w:val="o"/>
    <w:basedOn w:val="a1"/>
    <w:rsid w:val="00630015"/>
  </w:style>
  <w:style w:type="character" w:customStyle="1" w:styleId="cm">
    <w:name w:val="cm"/>
    <w:basedOn w:val="a1"/>
    <w:rsid w:val="00630015"/>
  </w:style>
  <w:style w:type="character" w:customStyle="1" w:styleId="mi">
    <w:name w:val="mi"/>
    <w:basedOn w:val="a1"/>
    <w:rsid w:val="00630015"/>
  </w:style>
  <w:style w:type="character" w:customStyle="1" w:styleId="k">
    <w:name w:val="k"/>
    <w:basedOn w:val="a1"/>
    <w:rsid w:val="00630015"/>
  </w:style>
  <w:style w:type="character" w:customStyle="1" w:styleId="c1">
    <w:name w:val="c1"/>
    <w:basedOn w:val="a1"/>
    <w:rsid w:val="0063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</Template>
  <TotalTime>37</TotalTime>
  <Pages>4</Pages>
  <Words>754</Words>
  <Characters>4304</Characters>
  <Application>Microsoft Office Word</Application>
  <DocSecurity>0</DocSecurity>
  <Lines>35</Lines>
  <Paragraphs>10</Paragraphs>
  <ScaleCrop>false</ScaleCrop>
  <Company>国家智能计算机研究开发中心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Cai Luoshan</cp:lastModifiedBy>
  <cp:revision>8</cp:revision>
  <cp:lastPrinted>2001-07-04T02:49:00Z</cp:lastPrinted>
  <dcterms:created xsi:type="dcterms:W3CDTF">2020-12-27T13:42:00Z</dcterms:created>
  <dcterms:modified xsi:type="dcterms:W3CDTF">2021-01-04T13:54:00Z</dcterms:modified>
  <cp:category>技术报告</cp:category>
</cp:coreProperties>
</file>